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98F" w:rsidRDefault="00F8498F" w:rsidP="00F8498F">
      <w:pPr>
        <w:pStyle w:val="Heading1"/>
      </w:pPr>
      <w:r w:rsidRPr="003232B0">
        <w:t xml:space="preserve">Objetivos deste documento </w:t>
      </w:r>
    </w:p>
    <w:p w:rsidR="007003B2" w:rsidRDefault="007003B2" w:rsidP="007003B2">
      <w:pPr>
        <w:pStyle w:val="Comments"/>
      </w:pPr>
      <w:r w:rsidRPr="00842903">
        <w:t>[Descreva o motivo pelo qual esse documento ser</w:t>
      </w:r>
      <w:r>
        <w:t>á</w:t>
      </w:r>
      <w:r w:rsidRPr="00842903">
        <w:t xml:space="preserve"> </w:t>
      </w:r>
      <w:r w:rsidR="004D550C" w:rsidRPr="00842903">
        <w:t>usado</w:t>
      </w:r>
      <w:r w:rsidR="004D550C">
        <w:t>.</w:t>
      </w:r>
      <w:r w:rsidR="004D550C" w:rsidRPr="00842903">
        <w:t xml:space="preserve"> ]</w:t>
      </w:r>
    </w:p>
    <w:p w:rsidR="005814A1" w:rsidRDefault="005814A1" w:rsidP="00F82991">
      <w:r w:rsidRPr="00B11B27">
        <w:t>Este documento formaliza o aceite d</w:t>
      </w:r>
      <w:r w:rsidR="007003B2">
        <w:t>a entrega</w:t>
      </w:r>
      <w:r w:rsidRPr="00B11B27">
        <w:t xml:space="preserve"> considerando-</w:t>
      </w:r>
      <w:r w:rsidR="007003B2">
        <w:t>a</w:t>
      </w:r>
      <w:r w:rsidRPr="00B11B27">
        <w:t xml:space="preserve"> </w:t>
      </w:r>
      <w:r w:rsidR="007003B2">
        <w:t>em conformidade com os requisitos e os critérios de aceitação definidos</w:t>
      </w:r>
      <w:r w:rsidRPr="00B11B27">
        <w:t>.</w:t>
      </w:r>
    </w:p>
    <w:p w:rsidR="007003B2" w:rsidRDefault="007003B2" w:rsidP="00F82991"/>
    <w:p w:rsidR="00F8498F" w:rsidRPr="00AA3C95" w:rsidRDefault="00F8498F" w:rsidP="00F8498F"/>
    <w:p w:rsidR="00F8498F" w:rsidRPr="00717A3C" w:rsidRDefault="00F8498F" w:rsidP="00F8498F">
      <w:pPr>
        <w:pStyle w:val="Heading1"/>
      </w:pPr>
      <w:bookmarkStart w:id="0" w:name="_Toc111611375"/>
      <w:r>
        <w:t>Entrega</w:t>
      </w:r>
      <w:bookmarkEnd w:id="0"/>
    </w:p>
    <w:p w:rsidR="00F8498F" w:rsidRDefault="00F8498F" w:rsidP="007003B2">
      <w:pPr>
        <w:pStyle w:val="Comments"/>
      </w:pPr>
      <w:r>
        <w:t>[</w:t>
      </w:r>
      <w:r w:rsidR="00F267F3">
        <w:t xml:space="preserve">Descrever a entrega </w:t>
      </w:r>
      <w:r w:rsidR="007003B2">
        <w:t>com seus requisitos e critérios de aceitação</w:t>
      </w:r>
      <w:r w:rsidR="000D2044">
        <w:t xml:space="preserve"> ou referencie o documento que será anexado</w:t>
      </w:r>
      <w:r w:rsidR="007003B2">
        <w:t>. ]</w:t>
      </w:r>
    </w:p>
    <w:p w:rsidR="008843C9" w:rsidRDefault="008843C9" w:rsidP="003D377B"/>
    <w:p w:rsidR="00F8498F" w:rsidRDefault="00F8498F" w:rsidP="003D377B"/>
    <w:p w:rsidR="008843C9" w:rsidRDefault="00F8498F" w:rsidP="000D2044">
      <w:pPr>
        <w:pStyle w:val="Heading1"/>
      </w:pPr>
      <w:r w:rsidRPr="00F8498F">
        <w:t>Questões em Aberto</w:t>
      </w:r>
    </w:p>
    <w:p w:rsidR="00F8498F" w:rsidRDefault="00F8498F" w:rsidP="00F8498F">
      <w:pPr>
        <w:pStyle w:val="Descrio"/>
        <w:rPr>
          <w:lang w:val="pt-BR"/>
        </w:rPr>
      </w:pPr>
      <w:r>
        <w:rPr>
          <w:lang w:val="pt-BR"/>
        </w:rPr>
        <w:t xml:space="preserve">[Usar caso haja alguma questão pendente em relação </w:t>
      </w:r>
      <w:r w:rsidR="00735A91">
        <w:rPr>
          <w:lang w:val="pt-BR"/>
        </w:rPr>
        <w:t>à</w:t>
      </w:r>
      <w:r>
        <w:rPr>
          <w:lang w:val="pt-BR"/>
        </w:rPr>
        <w:t xml:space="preserve"> entrega</w:t>
      </w:r>
      <w:r w:rsidR="007003B2">
        <w:rPr>
          <w:lang w:val="pt-BR"/>
        </w:rPr>
        <w:t>. Retirar a seção caso não houver nenhum ponto em aberto. ]</w:t>
      </w: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5726"/>
        <w:gridCol w:w="1604"/>
        <w:gridCol w:w="1390"/>
      </w:tblGrid>
      <w:tr w:rsidR="00B11B27" w:rsidRPr="00C001E7" w:rsidTr="003E2358">
        <w:tc>
          <w:tcPr>
            <w:tcW w:w="6218" w:type="dxa"/>
            <w:shd w:val="clear" w:color="auto" w:fill="DBE5F1" w:themeFill="accent1" w:themeFillTint="33"/>
            <w:vAlign w:val="center"/>
          </w:tcPr>
          <w:p w:rsidR="00B11B27" w:rsidRPr="00C001E7" w:rsidRDefault="00B11B27" w:rsidP="003E2358">
            <w:pPr>
              <w:pStyle w:val="Header"/>
              <w:rPr>
                <w:b/>
              </w:rPr>
            </w:pPr>
            <w:r>
              <w:rPr>
                <w:b/>
              </w:rPr>
              <w:t>Quest</w:t>
            </w:r>
            <w:r w:rsidRPr="00C001E7">
              <w:rPr>
                <w:b/>
              </w:rPr>
              <w:t>ão</w:t>
            </w:r>
            <w:r>
              <w:rPr>
                <w:b/>
              </w:rPr>
              <w:t xml:space="preserve"> em aberto</w:t>
            </w:r>
          </w:p>
        </w:tc>
        <w:tc>
          <w:tcPr>
            <w:tcW w:w="1630" w:type="dxa"/>
            <w:shd w:val="clear" w:color="auto" w:fill="DBE5F1" w:themeFill="accent1" w:themeFillTint="33"/>
            <w:vAlign w:val="center"/>
          </w:tcPr>
          <w:p w:rsidR="00B11B27" w:rsidRPr="00C001E7" w:rsidRDefault="00B11B27" w:rsidP="003E2358">
            <w:pPr>
              <w:pStyle w:val="Header"/>
              <w:rPr>
                <w:b/>
              </w:rPr>
            </w:pPr>
            <w:r w:rsidRPr="00C001E7">
              <w:rPr>
                <w:b/>
              </w:rPr>
              <w:t>Responsável</w:t>
            </w:r>
          </w:p>
        </w:tc>
        <w:tc>
          <w:tcPr>
            <w:tcW w:w="1431" w:type="dxa"/>
            <w:shd w:val="clear" w:color="auto" w:fill="DBE5F1" w:themeFill="accent1" w:themeFillTint="33"/>
            <w:vAlign w:val="center"/>
          </w:tcPr>
          <w:p w:rsidR="00B11B27" w:rsidRPr="00C001E7" w:rsidRDefault="00B11B27" w:rsidP="003E2358">
            <w:pPr>
              <w:pStyle w:val="Header"/>
              <w:rPr>
                <w:b/>
              </w:rPr>
            </w:pPr>
            <w:r w:rsidRPr="00C001E7">
              <w:rPr>
                <w:b/>
              </w:rPr>
              <w:t>Previsão</w:t>
            </w:r>
          </w:p>
        </w:tc>
      </w:tr>
      <w:tr w:rsidR="00B11B27" w:rsidRPr="00727C66" w:rsidTr="003E2358">
        <w:tc>
          <w:tcPr>
            <w:tcW w:w="6218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630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431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</w:tr>
      <w:tr w:rsidR="00B11B27" w:rsidRPr="00727C66" w:rsidTr="003E2358">
        <w:tc>
          <w:tcPr>
            <w:tcW w:w="6218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630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431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</w:tr>
      <w:tr w:rsidR="00B11B27" w:rsidRPr="00727C66" w:rsidTr="003E2358">
        <w:tc>
          <w:tcPr>
            <w:tcW w:w="6218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630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  <w:tc>
          <w:tcPr>
            <w:tcW w:w="1431" w:type="dxa"/>
            <w:vAlign w:val="center"/>
          </w:tcPr>
          <w:p w:rsidR="00B11B27" w:rsidRPr="00727C66" w:rsidRDefault="00B11B27" w:rsidP="003E2358">
            <w:pPr>
              <w:pStyle w:val="Tabela"/>
            </w:pPr>
          </w:p>
        </w:tc>
      </w:tr>
    </w:tbl>
    <w:p w:rsidR="00B11B27" w:rsidRPr="00727C66" w:rsidRDefault="00B11B27" w:rsidP="00B11B27"/>
    <w:p w:rsidR="00F8498F" w:rsidRDefault="00F8498F" w:rsidP="00F8498F"/>
    <w:p w:rsidR="00F8498F" w:rsidRDefault="00F8498F" w:rsidP="00F8498F"/>
    <w:p w:rsidR="00B11B27" w:rsidRPr="00727C66" w:rsidRDefault="00B11B27" w:rsidP="00B11B27">
      <w:pPr>
        <w:pStyle w:val="Heading1"/>
      </w:pPr>
      <w:r w:rsidRPr="00727C66">
        <w:t>Informações adicionais</w:t>
      </w:r>
    </w:p>
    <w:p w:rsidR="00B11B27" w:rsidRDefault="00B11B27" w:rsidP="00B11B27"/>
    <w:p w:rsidR="00B11B27" w:rsidRPr="00B36F73" w:rsidRDefault="00B11B27" w:rsidP="00B11B27"/>
    <w:p w:rsidR="00B11B27" w:rsidRDefault="00B11B27" w:rsidP="00B11B27"/>
    <w:p w:rsidR="008843C9" w:rsidRDefault="008843C9" w:rsidP="003D377B"/>
    <w:p w:rsidR="008843C9" w:rsidRDefault="008843C9" w:rsidP="003D377B"/>
    <w:p w:rsidR="008843C9" w:rsidRDefault="008843C9" w:rsidP="003D377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C52528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F267F3" w:rsidP="002D679E">
            <w:pPr>
              <w:jc w:val="center"/>
              <w:rPr>
                <w:b/>
              </w:rPr>
            </w:pPr>
            <w:r>
              <w:rPr>
                <w:b/>
              </w:rPr>
              <w:t>Aceite da Entrega</w:t>
            </w:r>
          </w:p>
        </w:tc>
      </w:tr>
      <w:tr w:rsidR="00B11B27" w:rsidRPr="00C52528" w:rsidTr="00B11B27">
        <w:trPr>
          <w:trHeight w:val="377"/>
        </w:trPr>
        <w:tc>
          <w:tcPr>
            <w:tcW w:w="8675" w:type="dxa"/>
            <w:gridSpan w:val="3"/>
            <w:shd w:val="clear" w:color="auto" w:fill="auto"/>
            <w:vAlign w:val="center"/>
          </w:tcPr>
          <w:p w:rsidR="00B11B27" w:rsidRDefault="00B11B27" w:rsidP="00BC6121">
            <w:pPr>
              <w:jc w:val="both"/>
            </w:pPr>
            <w:r w:rsidRPr="00B11B27">
              <w:t xml:space="preserve">Os </w:t>
            </w:r>
            <w:r w:rsidR="00BC6121">
              <w:t>participantes</w:t>
            </w:r>
            <w:r w:rsidRPr="00B11B27">
              <w:t xml:space="preserve"> abaixo atestam </w:t>
            </w:r>
            <w:r w:rsidR="00BC6121">
              <w:t>o cumprimento d</w:t>
            </w:r>
            <w:r w:rsidRPr="00B11B27">
              <w:t>os requisitos</w:t>
            </w:r>
            <w:r w:rsidR="007003B2">
              <w:t xml:space="preserve"> e dos critérios de aceitação da entrega</w:t>
            </w:r>
            <w:r w:rsidRPr="00B11B27">
              <w:t>.</w:t>
            </w:r>
          </w:p>
          <w:p w:rsidR="00BC6121" w:rsidRDefault="00BC6121" w:rsidP="00BC6121">
            <w:pPr>
              <w:jc w:val="both"/>
              <w:rPr>
                <w:b/>
              </w:rPr>
            </w:pPr>
          </w:p>
        </w:tc>
      </w:tr>
      <w:tr w:rsidR="008843C9" w:rsidRPr="00C52528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2D679E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  <w:tr w:rsidR="008843C9" w:rsidRPr="00C52528" w:rsidTr="00842903">
        <w:trPr>
          <w:trHeight w:val="340"/>
        </w:trPr>
        <w:tc>
          <w:tcPr>
            <w:tcW w:w="2438" w:type="dxa"/>
            <w:vAlign w:val="center"/>
          </w:tcPr>
          <w:p w:rsidR="008843C9" w:rsidRPr="00CE3355" w:rsidRDefault="008843C9" w:rsidP="002D679E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C52528" w:rsidRDefault="008843C9" w:rsidP="002D679E"/>
        </w:tc>
        <w:tc>
          <w:tcPr>
            <w:tcW w:w="1559" w:type="dxa"/>
            <w:vAlign w:val="center"/>
          </w:tcPr>
          <w:p w:rsidR="008843C9" w:rsidRPr="00C52528" w:rsidRDefault="008843C9" w:rsidP="002D679E"/>
        </w:tc>
      </w:tr>
    </w:tbl>
    <w:p w:rsidR="008843C9" w:rsidRDefault="008843C9" w:rsidP="008843C9"/>
    <w:p w:rsidR="008843C9" w:rsidRDefault="008843C9" w:rsidP="003D377B"/>
    <w:sectPr w:rsidR="008843C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8A5" w:rsidRDefault="00E408A5" w:rsidP="005E1593">
      <w:r>
        <w:separator/>
      </w:r>
    </w:p>
  </w:endnote>
  <w:endnote w:type="continuationSeparator" w:id="0">
    <w:p w:rsidR="00E408A5" w:rsidRDefault="00E408A5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8E8" w:rsidRDefault="007808E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8609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07"/>
      <w:gridCol w:w="5302"/>
    </w:tblGrid>
    <w:tr w:rsidR="006419CA" w:rsidRPr="006419CA" w:rsidTr="00961FE4">
      <w:trPr>
        <w:jc w:val="center"/>
      </w:trPr>
      <w:tc>
        <w:tcPr>
          <w:tcW w:w="3307" w:type="dxa"/>
          <w:vAlign w:val="center"/>
        </w:tcPr>
        <w:p w:rsidR="006419CA" w:rsidRPr="006419CA" w:rsidRDefault="006419CA" w:rsidP="00961FE4">
          <w:pPr>
            <w:pStyle w:val="Footer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D3FB3">
            <w:rPr>
              <w:noProof/>
              <w:color w:val="244061" w:themeColor="accent1" w:themeShade="80"/>
            </w:rPr>
            <w:t>Termo de Aceite da Entrega.docx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961FE4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808E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7808E8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61FE4" w:rsidRPr="006419CA" w:rsidTr="00961FE4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230849630"/>
          <w:placeholder>
            <w:docPart w:val="B633062935D54C50B2B7D5012B0FC135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307" w:type="dxa"/>
              <w:vAlign w:val="center"/>
            </w:tcPr>
            <w:p w:rsidR="00961FE4" w:rsidRPr="006419CA" w:rsidRDefault="00961FE4" w:rsidP="00637831">
              <w:pPr>
                <w:pStyle w:val="Footer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961FE4" w:rsidRPr="006419CA" w:rsidRDefault="00E408A5" w:rsidP="00961FE4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961FE4">
              <w:rPr>
                <w:rStyle w:val="Hyperlink"/>
              </w:rPr>
              <w:t>http://escritoriodeprojetos.com.br</w:t>
            </w:r>
          </w:hyperlink>
        </w:p>
      </w:tc>
    </w:tr>
  </w:tbl>
  <w:p w:rsidR="006419CA" w:rsidRPr="006419CA" w:rsidRDefault="006419CA" w:rsidP="006419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8E8" w:rsidRDefault="007808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8A5" w:rsidRDefault="00E408A5" w:rsidP="005E1593">
      <w:r>
        <w:separator/>
      </w:r>
    </w:p>
  </w:footnote>
  <w:footnote w:type="continuationSeparator" w:id="0">
    <w:p w:rsidR="00E408A5" w:rsidRDefault="00E408A5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8E8" w:rsidRDefault="007808E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8336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844"/>
    </w:tblGrid>
    <w:tr w:rsidR="00961FE4" w:rsidRPr="00AD691F" w:rsidTr="007808E8">
      <w:trPr>
        <w:trHeight w:val="567"/>
        <w:jc w:val="center"/>
      </w:trPr>
      <w:tc>
        <w:tcPr>
          <w:tcW w:w="6492" w:type="dxa"/>
          <w:vAlign w:val="center"/>
        </w:tcPr>
        <w:p w:rsidR="00961FE4" w:rsidRPr="00F82991" w:rsidRDefault="00961FE4" w:rsidP="005E1593">
          <w:pPr>
            <w:pStyle w:val="Header"/>
            <w:rPr>
              <w:sz w:val="22"/>
            </w:rPr>
          </w:pPr>
          <w:r w:rsidRPr="00F82991">
            <w:fldChar w:fldCharType="begin"/>
          </w:r>
          <w:r w:rsidRPr="00F82991">
            <w:rPr>
              <w:sz w:val="22"/>
            </w:rPr>
            <w:instrText xml:space="preserve"> TITLE   \* MERGEFORMAT </w:instrText>
          </w:r>
          <w:r w:rsidRPr="00F82991">
            <w:fldChar w:fldCharType="separate"/>
          </w:r>
          <w:r w:rsidRPr="00F82991">
            <w:rPr>
              <w:sz w:val="22"/>
            </w:rPr>
            <w:t>Termo de Aceite da Entrega</w:t>
          </w:r>
          <w:r w:rsidRPr="00F82991">
            <w:fldChar w:fldCharType="end"/>
          </w:r>
        </w:p>
      </w:tc>
      <w:tc>
        <w:tcPr>
          <w:tcW w:w="1844" w:type="dxa"/>
          <w:vMerge w:val="restart"/>
          <w:vAlign w:val="center"/>
        </w:tcPr>
        <w:p w:rsidR="00961FE4" w:rsidRPr="00AD691F" w:rsidRDefault="007808E8" w:rsidP="002D679E">
          <w:pPr>
            <w:pStyle w:val="Descrio"/>
            <w:jc w:val="center"/>
          </w:pPr>
          <w:r w:rsidRPr="008C54BA">
            <w:rPr>
              <w:noProof/>
              <w:lang w:val="pt-BR"/>
            </w:rPr>
            <w:drawing>
              <wp:inline distT="0" distB="0" distL="0" distR="0" wp14:anchorId="33017C47" wp14:editId="5B0970E8">
                <wp:extent cx="1000162" cy="468000"/>
                <wp:effectExtent l="0" t="0" r="9525" b="8255"/>
                <wp:docPr id="3" name="Picture 3" descr="C:\Users\eduar\Google Drive\PMO do Edu\Portfolio de Projetos\Marketing Digital\Vilmar\logopmo-medi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eduar\Google Drive\PMO do Edu\Portfolio de Projetos\Marketing Digital\Vilmar\logopmo-medi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62" cy="46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bookmarkStart w:id="1" w:name="_GoBack"/>
          <w:bookmarkEnd w:id="1"/>
        </w:p>
      </w:tc>
    </w:tr>
    <w:tr w:rsidR="00961FE4" w:rsidRPr="00A10908" w:rsidTr="007808E8">
      <w:trPr>
        <w:trHeight w:val="567"/>
        <w:jc w:val="center"/>
      </w:trPr>
      <w:tc>
        <w:tcPr>
          <w:tcW w:w="6492" w:type="dxa"/>
          <w:vAlign w:val="center"/>
        </w:tcPr>
        <w:p w:rsidR="00961FE4" w:rsidRPr="00F82991" w:rsidRDefault="006323C8" w:rsidP="002D679E">
          <w:pPr>
            <w:pStyle w:val="Header"/>
            <w:rPr>
              <w:sz w:val="22"/>
            </w:rPr>
          </w:pPr>
          <w:r w:rsidRPr="00F82991">
            <w:fldChar w:fldCharType="begin"/>
          </w:r>
          <w:r w:rsidRPr="00F82991">
            <w:rPr>
              <w:sz w:val="22"/>
            </w:rPr>
            <w:instrText xml:space="preserve"> SUBJECT   \* MERGEFORMAT </w:instrText>
          </w:r>
          <w:r w:rsidRPr="00F82991">
            <w:fldChar w:fldCharType="separate"/>
          </w:r>
          <w:r w:rsidR="00961FE4" w:rsidRPr="00F82991">
            <w:rPr>
              <w:sz w:val="22"/>
            </w:rPr>
            <w:t>Nome do Projeto</w:t>
          </w:r>
          <w:r w:rsidRPr="00F82991">
            <w:fldChar w:fldCharType="end"/>
          </w:r>
        </w:p>
      </w:tc>
      <w:tc>
        <w:tcPr>
          <w:tcW w:w="1844" w:type="dxa"/>
          <w:vMerge/>
          <w:vAlign w:val="center"/>
        </w:tcPr>
        <w:p w:rsidR="00961FE4" w:rsidRPr="00A10908" w:rsidRDefault="00961FE4" w:rsidP="002D679E">
          <w:pPr>
            <w:pStyle w:val="Header"/>
            <w:rPr>
              <w:b/>
            </w:rPr>
          </w:pPr>
        </w:p>
      </w:tc>
    </w:tr>
  </w:tbl>
  <w:p w:rsidR="005E1593" w:rsidRDefault="005E159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08E8" w:rsidRDefault="007808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747"/>
    <w:rsid w:val="000D2044"/>
    <w:rsid w:val="000E2853"/>
    <w:rsid w:val="00174B48"/>
    <w:rsid w:val="00187BBB"/>
    <w:rsid w:val="001D497F"/>
    <w:rsid w:val="001F3D30"/>
    <w:rsid w:val="00274187"/>
    <w:rsid w:val="002E5922"/>
    <w:rsid w:val="00331443"/>
    <w:rsid w:val="00341B09"/>
    <w:rsid w:val="0034544C"/>
    <w:rsid w:val="00356299"/>
    <w:rsid w:val="003D377B"/>
    <w:rsid w:val="0042609D"/>
    <w:rsid w:val="004B2855"/>
    <w:rsid w:val="004B60F1"/>
    <w:rsid w:val="004D550C"/>
    <w:rsid w:val="0055540E"/>
    <w:rsid w:val="00581107"/>
    <w:rsid w:val="005814A1"/>
    <w:rsid w:val="005E1593"/>
    <w:rsid w:val="005F487B"/>
    <w:rsid w:val="00605747"/>
    <w:rsid w:val="006323C8"/>
    <w:rsid w:val="006419CA"/>
    <w:rsid w:val="00663704"/>
    <w:rsid w:val="006819C1"/>
    <w:rsid w:val="006A233C"/>
    <w:rsid w:val="006C162B"/>
    <w:rsid w:val="006E71B7"/>
    <w:rsid w:val="007003B2"/>
    <w:rsid w:val="00735A91"/>
    <w:rsid w:val="00743E89"/>
    <w:rsid w:val="007808E8"/>
    <w:rsid w:val="007A054B"/>
    <w:rsid w:val="007D3FB3"/>
    <w:rsid w:val="00842903"/>
    <w:rsid w:val="00847698"/>
    <w:rsid w:val="00871E89"/>
    <w:rsid w:val="008843C9"/>
    <w:rsid w:val="00961FE4"/>
    <w:rsid w:val="00990136"/>
    <w:rsid w:val="00AE1992"/>
    <w:rsid w:val="00B11B27"/>
    <w:rsid w:val="00BC6121"/>
    <w:rsid w:val="00C52528"/>
    <w:rsid w:val="00CB4BCC"/>
    <w:rsid w:val="00CE2B3B"/>
    <w:rsid w:val="00D37957"/>
    <w:rsid w:val="00E34C15"/>
    <w:rsid w:val="00E408A5"/>
    <w:rsid w:val="00F267F3"/>
    <w:rsid w:val="00F82991"/>
    <w:rsid w:val="00F8498F"/>
    <w:rsid w:val="00FA5361"/>
    <w:rsid w:val="00FB5A09"/>
    <w:rsid w:val="00FE438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D245620-F07B-4ADD-90E9-1F1C3E3B9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991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PlaceholderText">
    <w:name w:val="Placeholder Text"/>
    <w:basedOn w:val="DefaultParagraphFont"/>
    <w:uiPriority w:val="99"/>
    <w:semiHidden/>
    <w:rsid w:val="00961FE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61FE4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7003B2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7003B2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33062935D54C50B2B7D5012B0FC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E6C71-029F-4E11-8363-15D6C8F345DF}"/>
      </w:docPartPr>
      <w:docPartBody>
        <w:p w:rsidR="00400646" w:rsidRDefault="004071F4">
          <w:r w:rsidRPr="00A8311F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F4"/>
    <w:rsid w:val="00007EDC"/>
    <w:rsid w:val="0014580D"/>
    <w:rsid w:val="0026191D"/>
    <w:rsid w:val="00400646"/>
    <w:rsid w:val="004071F4"/>
    <w:rsid w:val="006B162A"/>
    <w:rsid w:val="009F6EC8"/>
    <w:rsid w:val="00C3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1F4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71F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70</TotalTime>
  <Pages>1</Pages>
  <Words>120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Termo de Aceite da Entrega</vt:lpstr>
    </vt:vector>
  </TitlesOfParts>
  <Company>PMO Escritório de Projetos</Company>
  <LinksUpToDate>false</LinksUpToDate>
  <CharactersWithSpaces>768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de Aceite da Entrega</dc:title>
  <dc:subject>Nome do Projeto</dc:subject>
  <dc:creator>eduardo@escritoriodeprojetos.com.br</dc:creator>
  <cp:keywords>Template Gerenciamento de Projetos</cp:keywords>
  <dc:description>http://www.escritoriodeprojetos.com.br</dc:description>
  <cp:lastModifiedBy>Eduardo Montes</cp:lastModifiedBy>
  <cp:revision>19</cp:revision>
  <dcterms:created xsi:type="dcterms:W3CDTF">2011-07-14T18:43:00Z</dcterms:created>
  <dcterms:modified xsi:type="dcterms:W3CDTF">2021-07-02T18:47:00Z</dcterms:modified>
</cp:coreProperties>
</file>