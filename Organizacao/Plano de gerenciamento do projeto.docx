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8C6D4D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8C6D4D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8C6D4D" w:rsidRPr="00C52528" w:rsidTr="00DB19BE">
        <w:trPr>
          <w:trHeight w:val="340"/>
        </w:trPr>
        <w:tc>
          <w:tcPr>
            <w:tcW w:w="737" w:type="dxa"/>
            <w:vAlign w:val="center"/>
          </w:tcPr>
          <w:p w:rsidR="008C6D4D" w:rsidRPr="00C52528" w:rsidRDefault="008C6D4D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8C6D4D" w:rsidRPr="00C52528" w:rsidRDefault="008C6D4D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8C6D4D" w:rsidRPr="00C52528" w:rsidRDefault="008C6D4D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8C6D4D" w:rsidRPr="00C52528" w:rsidRDefault="008C6D4D" w:rsidP="00DB19BE">
            <w:pPr>
              <w:pStyle w:val="Verses"/>
            </w:pPr>
          </w:p>
        </w:tc>
      </w:tr>
    </w:tbl>
    <w:p w:rsidR="008C6D4D" w:rsidRDefault="008C6D4D" w:rsidP="008C6D4D"/>
    <w:p w:rsidR="008C6D4D" w:rsidRDefault="008C6D4D" w:rsidP="008C6D4D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6D4D" w:rsidRDefault="008C6D4D" w:rsidP="008C6D4D">
          <w:pPr>
            <w:pStyle w:val="TOCHeading"/>
          </w:pPr>
          <w:r>
            <w:t>Sumário</w:t>
          </w:r>
        </w:p>
        <w:p w:rsidR="00897B5E" w:rsidRDefault="008C6D4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092159" w:history="1">
            <w:r w:rsidR="00897B5E" w:rsidRPr="006F42EB">
              <w:rPr>
                <w:rStyle w:val="Hyperlink"/>
                <w:noProof/>
              </w:rPr>
              <w:t>1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Objetivos deste documento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_Toc427092159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1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65468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0" w:history="1">
            <w:r w:rsidR="00897B5E" w:rsidRPr="006F42EB">
              <w:rPr>
                <w:rStyle w:val="Hyperlink"/>
                <w:noProof/>
              </w:rPr>
              <w:t>2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Linha de base do Escopo do Projeto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_Toc427092160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1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65468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1" w:history="1">
            <w:r w:rsidR="00897B5E" w:rsidRPr="006F42EB">
              <w:rPr>
                <w:rStyle w:val="Hyperlink"/>
                <w:noProof/>
              </w:rPr>
              <w:t>3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Organização do Projeto e Matriz de Responsabilidade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_Toc427092161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1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65468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2" w:history="1">
            <w:r w:rsidR="00897B5E" w:rsidRPr="006F42EB">
              <w:rPr>
                <w:rStyle w:val="Hyperlink"/>
                <w:noProof/>
              </w:rPr>
              <w:t>4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Cronograma de Execução e Orçamento do Projeto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_Toc427092162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65468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3" w:history="1">
            <w:r w:rsidR="00897B5E" w:rsidRPr="006F42EB">
              <w:rPr>
                <w:rStyle w:val="Hyperlink"/>
                <w:noProof/>
              </w:rPr>
              <w:t>5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Como será medido o Progresso do Projeto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_Toc427092163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65468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4" w:history="1">
            <w:r w:rsidR="00897B5E" w:rsidRPr="006F42EB">
              <w:rPr>
                <w:rStyle w:val="Hyperlink"/>
                <w:noProof/>
              </w:rPr>
              <w:t>6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Gestão de Riscos e Problemas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_Toc427092164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65468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5" w:history="1">
            <w:r w:rsidR="00897B5E" w:rsidRPr="006F42EB">
              <w:rPr>
                <w:rStyle w:val="Hyperlink"/>
                <w:noProof/>
              </w:rPr>
              <w:t>7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Gestão da Comunicação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_Toc427092165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65468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6" w:history="1">
            <w:r w:rsidR="00897B5E" w:rsidRPr="006F42EB">
              <w:rPr>
                <w:rStyle w:val="Hyperlink"/>
                <w:noProof/>
              </w:rPr>
              <w:t>8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Gestão de mudança de Escopo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_Toc427092166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C6D4D" w:rsidRDefault="008C6D4D" w:rsidP="008C6D4D">
          <w:r>
            <w:rPr>
              <w:b/>
              <w:bCs/>
            </w:rPr>
            <w:fldChar w:fldCharType="end"/>
          </w:r>
        </w:p>
      </w:sdtContent>
    </w:sdt>
    <w:p w:rsidR="008C6D4D" w:rsidRDefault="008C6D4D" w:rsidP="008C6D4D"/>
    <w:p w:rsidR="008C6D4D" w:rsidRDefault="008C6D4D" w:rsidP="008C6D4D"/>
    <w:p w:rsidR="008C6D4D" w:rsidRPr="008843C9" w:rsidRDefault="008C6D4D" w:rsidP="008C6D4D">
      <w:pPr>
        <w:pStyle w:val="Heading1"/>
      </w:pPr>
      <w:bookmarkStart w:id="0" w:name="_Toc427092159"/>
      <w:r w:rsidRPr="008843C9">
        <w:t>Objetivos deste documento</w:t>
      </w:r>
      <w:bookmarkEnd w:id="0"/>
    </w:p>
    <w:p w:rsidR="008C6D4D" w:rsidRDefault="008C6D4D" w:rsidP="00FD653A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010B45" w:rsidRPr="003670F2" w:rsidRDefault="00010B45" w:rsidP="00FD653A">
      <w:pPr>
        <w:pStyle w:val="Comments"/>
      </w:pPr>
      <w:r w:rsidRPr="003670F2">
        <w:t>[</w:t>
      </w:r>
      <w:r>
        <w:t xml:space="preserve">Explicação: O </w:t>
      </w:r>
      <w:hyperlink r:id="rId8" w:tooltip="Plano de gerenciamento do projeto" w:history="1">
        <w:r w:rsidRPr="00010B45">
          <w:rPr>
            <w:rStyle w:val="Hyperlink"/>
          </w:rPr>
          <w:t>Plano de gerenciamento do projeto</w:t>
        </w:r>
      </w:hyperlink>
      <w:r>
        <w:t xml:space="preserve"> está preenchido baseado nos processos adotados na </w:t>
      </w:r>
      <w:hyperlink r:id="rId9" w:history="1">
        <w:r w:rsidRPr="00010B45">
          <w:rPr>
            <w:rStyle w:val="Hyperlink"/>
          </w:rPr>
          <w:t>Metodologia PMO</w:t>
        </w:r>
      </w:hyperlink>
      <w:r>
        <w:t xml:space="preserve">. Adapte-o conforme sua </w:t>
      </w:r>
      <w:r w:rsidR="006D4B07">
        <w:t>necessidade.</w:t>
      </w:r>
      <w:r w:rsidR="006D4B07" w:rsidRPr="003670F2">
        <w:t xml:space="preserve"> ]</w:t>
      </w:r>
    </w:p>
    <w:p w:rsidR="002A7CC2" w:rsidRDefault="002A7CC2" w:rsidP="003670F2">
      <w:r>
        <w:t>D</w:t>
      </w:r>
      <w:r w:rsidRPr="002A7CC2">
        <w:t>escreve</w:t>
      </w:r>
      <w:r>
        <w:t>r</w:t>
      </w:r>
      <w:r w:rsidRPr="002A7CC2">
        <w:t xml:space="preserve"> junto com seus </w:t>
      </w:r>
      <w:hyperlink r:id="rId10" w:tooltip="Templates dos planos auxiliares de gerenciamento de projeto" w:history="1">
        <w:r w:rsidRPr="002A7CC2">
          <w:rPr>
            <w:rStyle w:val="Hyperlink"/>
          </w:rPr>
          <w:t>planos auxiliares</w:t>
        </w:r>
      </w:hyperlink>
      <w:r w:rsidRPr="002A7CC2">
        <w:t>, como o</w:t>
      </w:r>
      <w:r w:rsidR="00D576D7">
        <w:t xml:space="preserve"> projeto</w:t>
      </w:r>
      <w:r w:rsidRPr="002A7CC2">
        <w:t xml:space="preserve"> ser</w:t>
      </w:r>
      <w:r w:rsidR="00D576D7">
        <w:t>á</w:t>
      </w:r>
      <w:r w:rsidRPr="002A7CC2">
        <w:t xml:space="preserve"> executado, controlado, monitorado e encerrado</w:t>
      </w:r>
      <w:r>
        <w:t>.</w:t>
      </w:r>
    </w:p>
    <w:p w:rsidR="003670F2" w:rsidRDefault="002A7CC2" w:rsidP="003670F2">
      <w:r>
        <w:t xml:space="preserve">Além de servir como </w:t>
      </w:r>
      <w:r w:rsidRPr="002A7CC2">
        <w:t xml:space="preserve">guia </w:t>
      </w:r>
      <w:r>
        <w:t xml:space="preserve">para </w:t>
      </w:r>
      <w:r w:rsidRPr="002A7CC2">
        <w:t>a equipe durante todo o projeto.</w:t>
      </w:r>
    </w:p>
    <w:p w:rsidR="00DF45BF" w:rsidRDefault="00DF45BF" w:rsidP="003670F2"/>
    <w:p w:rsidR="00DF45BF" w:rsidRPr="00AA3C95" w:rsidRDefault="00DF45BF" w:rsidP="003670F2"/>
    <w:p w:rsidR="0095407F" w:rsidRPr="00AA3C95" w:rsidRDefault="0094014B" w:rsidP="0095407F">
      <w:pPr>
        <w:pStyle w:val="Heading1"/>
      </w:pPr>
      <w:bookmarkStart w:id="1" w:name="_Toc383330992"/>
      <w:bookmarkStart w:id="2" w:name="_Toc427092160"/>
      <w:r>
        <w:t xml:space="preserve">Linha de base do </w:t>
      </w:r>
      <w:r w:rsidR="0095407F" w:rsidRPr="00AA3C95">
        <w:t>Escopo do Projeto</w:t>
      </w:r>
      <w:bookmarkEnd w:id="1"/>
      <w:bookmarkEnd w:id="2"/>
    </w:p>
    <w:p w:rsidR="00A53C60" w:rsidRPr="003670F2" w:rsidRDefault="0095407F" w:rsidP="00FD653A">
      <w:pPr>
        <w:pStyle w:val="Comments"/>
      </w:pPr>
      <w:r w:rsidRPr="003670F2">
        <w:t>[Descrição detalhada do escopo do projeto]</w:t>
      </w:r>
    </w:p>
    <w:p w:rsidR="00A53C60" w:rsidRDefault="00A53C60" w:rsidP="00A53C60">
      <w:r>
        <w:t xml:space="preserve">A </w:t>
      </w:r>
      <w:hyperlink r:id="rId11" w:tooltip="Linha de base do escopo" w:history="1">
        <w:r w:rsidRPr="00A53C60">
          <w:rPr>
            <w:rStyle w:val="Hyperlink"/>
          </w:rPr>
          <w:t>Linha de base do escopo</w:t>
        </w:r>
      </w:hyperlink>
      <w:r>
        <w:t xml:space="preserve"> é composta pelos seguintes documentos em anexo:</w:t>
      </w:r>
    </w:p>
    <w:p w:rsidR="00A53C60" w:rsidRDefault="00654684" w:rsidP="00A53C60">
      <w:pPr>
        <w:pStyle w:val="ListParagraph"/>
        <w:numPr>
          <w:ilvl w:val="0"/>
          <w:numId w:val="3"/>
        </w:numPr>
      </w:pPr>
      <w:hyperlink r:id="rId12" w:tooltip="Declaracao do escopo do projeto.docx" w:history="1">
        <w:r w:rsidR="007829FA">
          <w:rPr>
            <w:rStyle w:val="Hyperlink"/>
          </w:rPr>
          <w:t>Declaração</w:t>
        </w:r>
        <w:r w:rsidR="004D4507">
          <w:rPr>
            <w:rStyle w:val="Hyperlink"/>
          </w:rPr>
          <w:t xml:space="preserve"> do escopo do projeto</w:t>
        </w:r>
      </w:hyperlink>
      <w:r w:rsidR="00A53C60">
        <w:t>;</w:t>
      </w:r>
    </w:p>
    <w:p w:rsidR="00A53C60" w:rsidRDefault="00654684" w:rsidP="00A53C60">
      <w:pPr>
        <w:pStyle w:val="ListParagraph"/>
        <w:numPr>
          <w:ilvl w:val="0"/>
          <w:numId w:val="3"/>
        </w:numPr>
      </w:pPr>
      <w:hyperlink r:id="rId13" w:tooltip="Estrutura analítica do projeto - EAP" w:history="1">
        <w:r w:rsidR="00A53C60" w:rsidRPr="00A53C60">
          <w:rPr>
            <w:rStyle w:val="Hyperlink"/>
          </w:rPr>
          <w:t>Estrutura analítica do projeto - EAP</w:t>
        </w:r>
      </w:hyperlink>
      <w:r w:rsidR="00A53C60">
        <w:t>;</w:t>
      </w:r>
    </w:p>
    <w:p w:rsidR="00A53C60" w:rsidRDefault="00654684" w:rsidP="00A53C60">
      <w:pPr>
        <w:pStyle w:val="ListParagraph"/>
        <w:numPr>
          <w:ilvl w:val="0"/>
          <w:numId w:val="3"/>
        </w:numPr>
      </w:pPr>
      <w:hyperlink r:id="rId14" w:tooltip="Dicionário da EAP" w:history="1">
        <w:r w:rsidR="00A53C60" w:rsidRPr="00A53C60">
          <w:rPr>
            <w:rStyle w:val="Hyperlink"/>
          </w:rPr>
          <w:t>Dicionário da EAP</w:t>
        </w:r>
      </w:hyperlink>
      <w:r w:rsidR="00A53C60">
        <w:t xml:space="preserve">. </w:t>
      </w:r>
    </w:p>
    <w:p w:rsidR="00A53C60" w:rsidRDefault="00A53C60" w:rsidP="00A53C60">
      <w:r>
        <w:t xml:space="preserve">A </w:t>
      </w:r>
      <w:hyperlink r:id="rId15" w:tooltip="Declaracao do escopo do projeto.docx" w:history="1">
        <w:r>
          <w:rPr>
            <w:rStyle w:val="Hyperlink"/>
          </w:rPr>
          <w:t>Declaração do escopo do projeto</w:t>
        </w:r>
      </w:hyperlink>
      <w:r>
        <w:t xml:space="preserve"> contém:</w:t>
      </w:r>
    </w:p>
    <w:p w:rsidR="00A53C60" w:rsidRDefault="00A53C60" w:rsidP="00A53C60">
      <w:pPr>
        <w:pStyle w:val="ListParagraph"/>
        <w:numPr>
          <w:ilvl w:val="0"/>
          <w:numId w:val="4"/>
        </w:numPr>
      </w:pPr>
      <w:r>
        <w:t xml:space="preserve">Situação atual e justificativa </w:t>
      </w:r>
      <w:r w:rsidRPr="00057D0A">
        <w:t xml:space="preserve">do </w:t>
      </w:r>
      <w:r>
        <w:t>projeto;</w:t>
      </w:r>
    </w:p>
    <w:p w:rsidR="00A53C60" w:rsidRDefault="00A53C60" w:rsidP="00A53C60">
      <w:pPr>
        <w:pStyle w:val="ListParagraph"/>
        <w:numPr>
          <w:ilvl w:val="0"/>
          <w:numId w:val="4"/>
        </w:numPr>
      </w:pPr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  <w:r>
        <w:t>;</w:t>
      </w:r>
    </w:p>
    <w:p w:rsidR="00A53C60" w:rsidRPr="00A03BC5" w:rsidRDefault="00654684" w:rsidP="003B103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hyperlink r:id="rId16" w:tooltip="Premissas de um projeto" w:history="1">
        <w:r w:rsidR="00A53C60">
          <w:rPr>
            <w:rStyle w:val="Hyperlink"/>
          </w:rPr>
          <w:t>Premissas d</w:t>
        </w:r>
        <w:r w:rsidR="00A03BC5">
          <w:rPr>
            <w:rStyle w:val="Hyperlink"/>
          </w:rPr>
          <w:t>o</w:t>
        </w:r>
        <w:r w:rsidR="00A53C60">
          <w:rPr>
            <w:rStyle w:val="Hyperlink"/>
          </w:rPr>
          <w:t xml:space="preserve"> projeto</w:t>
        </w:r>
      </w:hyperlink>
      <w:r w:rsidR="00A03BC5">
        <w:t>;</w:t>
      </w:r>
    </w:p>
    <w:p w:rsidR="00A53C60" w:rsidRDefault="00654684" w:rsidP="00A53C60">
      <w:pPr>
        <w:pStyle w:val="ListParagraph"/>
        <w:numPr>
          <w:ilvl w:val="0"/>
          <w:numId w:val="4"/>
        </w:numPr>
      </w:pPr>
      <w:hyperlink r:id="rId17" w:tooltip="Restrições de um projeto" w:history="1">
        <w:r w:rsidR="00A53C60">
          <w:rPr>
            <w:rStyle w:val="Hyperlink"/>
          </w:rPr>
          <w:t>Restrições d</w:t>
        </w:r>
        <w:r w:rsidR="00A03BC5">
          <w:rPr>
            <w:rStyle w:val="Hyperlink"/>
          </w:rPr>
          <w:t>o</w:t>
        </w:r>
        <w:r w:rsidR="00A53C60">
          <w:rPr>
            <w:rStyle w:val="Hyperlink"/>
          </w:rPr>
          <w:t xml:space="preserve"> projeto</w:t>
        </w:r>
      </w:hyperlink>
      <w:r w:rsidR="00A03BC5">
        <w:t>.</w:t>
      </w:r>
    </w:p>
    <w:p w:rsidR="0095407F" w:rsidRDefault="00A53C60" w:rsidP="0095407F">
      <w:r>
        <w:t xml:space="preserve"> </w:t>
      </w:r>
    </w:p>
    <w:p w:rsidR="00DF45BF" w:rsidRDefault="00DF45BF" w:rsidP="0095407F"/>
    <w:p w:rsidR="00A03BC5" w:rsidRDefault="00A03BC5" w:rsidP="00A03BC5">
      <w:pPr>
        <w:pStyle w:val="Heading1"/>
      </w:pPr>
      <w:bookmarkStart w:id="3" w:name="_Toc427092161"/>
      <w:r w:rsidRPr="00AA3C95">
        <w:t xml:space="preserve">Organização do Projeto </w:t>
      </w:r>
      <w:r>
        <w:t>e Matriz de Responsabilidade</w:t>
      </w:r>
      <w:bookmarkEnd w:id="3"/>
    </w:p>
    <w:p w:rsidR="00A03BC5" w:rsidRDefault="00A03BC5" w:rsidP="00FD653A">
      <w:pPr>
        <w:pStyle w:val="Comments"/>
      </w:pPr>
      <w:r w:rsidRPr="003670F2">
        <w:t xml:space="preserve">[Defina os envolvidos e suas responsabilidades das entregas principais definidas na </w:t>
      </w:r>
      <w:r>
        <w:t xml:space="preserve">EAP. </w:t>
      </w:r>
      <w:r w:rsidRPr="003670F2">
        <w:t>]</w:t>
      </w:r>
    </w:p>
    <w:p w:rsidR="00A03BC5" w:rsidRPr="003670F2" w:rsidRDefault="00A03BC5" w:rsidP="00FD653A">
      <w:pPr>
        <w:pStyle w:val="Comments"/>
      </w:pPr>
      <w:r w:rsidRPr="003670F2">
        <w:lastRenderedPageBreak/>
        <w:t>[</w:t>
      </w:r>
      <w:r w:rsidR="00010B45">
        <w:t>Vide</w:t>
      </w:r>
      <w:r>
        <w:t xml:space="preserve"> matriz RACI adaptada no </w:t>
      </w:r>
      <w:hyperlink r:id="rId18" w:tooltip="Dicionario da EAP.xlsx" w:history="1">
        <w:r w:rsidR="00010B45" w:rsidRPr="00A03BC5">
          <w:rPr>
            <w:rStyle w:val="Hyperlink"/>
          </w:rPr>
          <w:t>Dicionário</w:t>
        </w:r>
        <w:r w:rsidRPr="00A03BC5">
          <w:rPr>
            <w:rStyle w:val="Hyperlink"/>
          </w:rPr>
          <w:t xml:space="preserve"> da EAP.xlsx</w:t>
        </w:r>
      </w:hyperlink>
      <w:r>
        <w:t xml:space="preserve"> </w:t>
      </w:r>
      <w:r w:rsidR="00010B45">
        <w:t>com</w:t>
      </w:r>
      <w:r>
        <w:t xml:space="preserve"> as </w:t>
      </w:r>
      <w:r w:rsidRPr="003670F2">
        <w:t xml:space="preserve">responsabilidades das entregas </w:t>
      </w:r>
      <w:r w:rsidR="00C57E42">
        <w:t>d</w:t>
      </w:r>
      <w:r w:rsidRPr="003670F2">
        <w:t xml:space="preserve">a </w:t>
      </w:r>
      <w:r>
        <w:t xml:space="preserve">EAP. </w:t>
      </w:r>
      <w:r w:rsidRPr="003670F2">
        <w:t>]</w:t>
      </w:r>
    </w:p>
    <w:p w:rsidR="002169C6" w:rsidRDefault="002169C6" w:rsidP="00A03BC5"/>
    <w:p w:rsidR="00A03BC5" w:rsidRDefault="00A03BC5" w:rsidP="00A03BC5">
      <w:r>
        <w:t xml:space="preserve">Veja documentos de </w:t>
      </w:r>
      <w:hyperlink r:id="rId19" w:tooltip="Registro das partes interessadas" w:history="1">
        <w:r w:rsidRPr="00A03BC5">
          <w:rPr>
            <w:rStyle w:val="Hyperlink"/>
          </w:rPr>
          <w:t>Registro das partes interessadas</w:t>
        </w:r>
      </w:hyperlink>
      <w:r>
        <w:t xml:space="preserve"> e o </w:t>
      </w:r>
      <w:hyperlink r:id="rId20" w:tooltip="Dicionário da EAP" w:history="1">
        <w:r w:rsidRPr="00A53C60">
          <w:rPr>
            <w:rStyle w:val="Hyperlink"/>
          </w:rPr>
          <w:t>Dicionário da EAP</w:t>
        </w:r>
      </w:hyperlink>
      <w:r>
        <w:t xml:space="preserve"> em anexo.</w:t>
      </w:r>
    </w:p>
    <w:p w:rsidR="002169C6" w:rsidRDefault="002169C6" w:rsidP="00A03BC5"/>
    <w:p w:rsidR="002169C6" w:rsidRDefault="002169C6" w:rsidP="002169C6">
      <w:r>
        <w:t xml:space="preserve">O </w:t>
      </w:r>
      <w:hyperlink r:id="rId21" w:tooltip="Registro das partes interessadas" w:history="1">
        <w:r w:rsidRPr="00A03BC5">
          <w:rPr>
            <w:rStyle w:val="Hyperlink"/>
          </w:rPr>
          <w:t>Registro das partes interessadas</w:t>
        </w:r>
      </w:hyperlink>
      <w:r>
        <w:t xml:space="preserve"> contém todas as partes interessadas do projeto e suas principais responsabilidades;</w:t>
      </w:r>
    </w:p>
    <w:p w:rsidR="002169C6" w:rsidRDefault="002169C6" w:rsidP="002169C6">
      <w:r>
        <w:t xml:space="preserve">O </w:t>
      </w:r>
      <w:hyperlink r:id="rId22" w:tooltip="Dicionário da EAP" w:history="1">
        <w:r w:rsidRPr="00A53C60">
          <w:rPr>
            <w:rStyle w:val="Hyperlink"/>
          </w:rPr>
          <w:t>Dicionário da EAP</w:t>
        </w:r>
      </w:hyperlink>
      <w:r>
        <w:t xml:space="preserve"> contém todas as entregas do projeto com seus responsáveis pela execução, pela aprovação, quem deve ser consultado e quem deve ser informado (RACI).</w:t>
      </w:r>
    </w:p>
    <w:p w:rsidR="00A03BC5" w:rsidRPr="00AA3C95" w:rsidRDefault="00A03BC5" w:rsidP="00A03BC5"/>
    <w:p w:rsidR="00FA3B69" w:rsidRDefault="00FA3B69" w:rsidP="003670F2"/>
    <w:p w:rsidR="00C57E42" w:rsidRPr="00AA3C95" w:rsidRDefault="00C57E42" w:rsidP="00C57E42">
      <w:pPr>
        <w:pStyle w:val="Heading1"/>
      </w:pPr>
      <w:bookmarkStart w:id="4" w:name="_Toc427092162"/>
      <w:r w:rsidRPr="00AA3C95">
        <w:t>Cronograma de Execução</w:t>
      </w:r>
      <w:r>
        <w:t xml:space="preserve"> e Orçamento do Projeto</w:t>
      </w:r>
      <w:bookmarkEnd w:id="4"/>
    </w:p>
    <w:p w:rsidR="00C57E42" w:rsidRPr="003670F2" w:rsidRDefault="00C57E42" w:rsidP="00FD653A">
      <w:pPr>
        <w:pStyle w:val="Comments"/>
      </w:pPr>
      <w:r w:rsidRPr="003670F2">
        <w:t>[Baseado n</w:t>
      </w:r>
      <w:r>
        <w:t>a EAP</w:t>
      </w:r>
      <w:r w:rsidRPr="003670F2">
        <w:t>, defina tarefas, duração, Início, Término</w:t>
      </w:r>
      <w:r>
        <w:t xml:space="preserve"> e Recursos necessários</w:t>
      </w:r>
      <w:r w:rsidRPr="003670F2">
        <w:t>. Esta seção será criada automaticamente a partir do MS Project</w:t>
      </w:r>
      <w:r>
        <w:t xml:space="preserve">. Saiba mais em </w:t>
      </w:r>
      <w:hyperlink r:id="rId23" w:anchor="3.4.6" w:tooltip="3.4.6Criar o cronograma e o orçamento do projeto" w:history="1">
        <w:r w:rsidRPr="00C57E42">
          <w:rPr>
            <w:rStyle w:val="Hyperlink"/>
          </w:rPr>
          <w:t>Criar o cronograma e o orçamento do projeto</w:t>
        </w:r>
      </w:hyperlink>
      <w:r w:rsidRPr="003670F2">
        <w:t>]</w:t>
      </w:r>
    </w:p>
    <w:p w:rsidR="00C57E42" w:rsidRDefault="00C57E42" w:rsidP="00C57E42">
      <w:r>
        <w:t>Veja cronograma em anexo.</w:t>
      </w:r>
    </w:p>
    <w:p w:rsidR="002169C6" w:rsidRDefault="002169C6" w:rsidP="00C57E42">
      <w:r>
        <w:t xml:space="preserve">O cronograma contém todas as atividades do projeto e é construído pela técnica de decomposição da EAP. </w:t>
      </w:r>
    </w:p>
    <w:p w:rsidR="002169C6" w:rsidRDefault="002169C6" w:rsidP="00C57E42">
      <w:r>
        <w:t xml:space="preserve">Decompõe-se cada entrega da EAP, em atividades sumárias que são decompostas em atividades e assim por diante até obter-se o nível de detalhe desejado. </w:t>
      </w:r>
    </w:p>
    <w:p w:rsidR="002169C6" w:rsidRDefault="002169C6" w:rsidP="00C57E42">
      <w:r>
        <w:t>Para cada atividade identificada, identifica-se os recursos necessários e suas respectivas quantidades, que irão compor o orçamento do projeto.</w:t>
      </w:r>
    </w:p>
    <w:p w:rsidR="002169C6" w:rsidRDefault="002169C6" w:rsidP="00C57E42"/>
    <w:p w:rsidR="00C57E42" w:rsidRDefault="00C57E42" w:rsidP="00C57E42">
      <w:r>
        <w:t>Para visualizar o prazo, use a visão PMO-Gantt Chart.</w:t>
      </w:r>
    </w:p>
    <w:p w:rsidR="00C57E42" w:rsidRDefault="00C57E42" w:rsidP="00C57E42">
      <w:r>
        <w:t>Para visualizar os custos, use a visão PMO-Custos do cronograma.</w:t>
      </w:r>
    </w:p>
    <w:p w:rsidR="00C57E42" w:rsidRPr="00AA3C95" w:rsidRDefault="00C57E42" w:rsidP="003670F2"/>
    <w:p w:rsidR="00FA3B69" w:rsidRPr="00AA3C95" w:rsidRDefault="00FA3B69" w:rsidP="003670F2"/>
    <w:p w:rsidR="003670F2" w:rsidRPr="00AA3C95" w:rsidRDefault="003670F2" w:rsidP="003670F2">
      <w:pPr>
        <w:pStyle w:val="Heading1"/>
      </w:pPr>
      <w:bookmarkStart w:id="5" w:name="_Toc383330999"/>
      <w:bookmarkStart w:id="6" w:name="_Toc427092163"/>
      <w:r w:rsidRPr="00AA3C95">
        <w:t>Como será medido o Progresso do Projeto</w:t>
      </w:r>
      <w:bookmarkEnd w:id="5"/>
      <w:bookmarkEnd w:id="6"/>
    </w:p>
    <w:p w:rsidR="003670F2" w:rsidRDefault="003670F2" w:rsidP="00FD653A">
      <w:pPr>
        <w:pStyle w:val="Comments"/>
      </w:pPr>
      <w:r w:rsidRPr="003670F2">
        <w:t xml:space="preserve">[Defina como será medido o progresso do </w:t>
      </w:r>
      <w:r w:rsidR="00010B45" w:rsidRPr="003670F2">
        <w:t>projeto</w:t>
      </w:r>
      <w:r w:rsidR="00010B45">
        <w:t>.</w:t>
      </w:r>
      <w:r w:rsidR="00010B45" w:rsidRPr="003670F2">
        <w:t xml:space="preserve"> ]</w:t>
      </w:r>
    </w:p>
    <w:p w:rsidR="00C65527" w:rsidRPr="00C65527" w:rsidRDefault="00C65527" w:rsidP="00C65527">
      <w:r w:rsidRPr="00C65527">
        <w:t>Através d</w:t>
      </w:r>
      <w:r w:rsidR="00C57E42">
        <w:t xml:space="preserve">o </w:t>
      </w:r>
      <w:hyperlink r:id="rId24" w:tooltip="Gerenciamento do valor agregado" w:history="1">
        <w:r w:rsidR="00C57E42" w:rsidRPr="00C57E42">
          <w:rPr>
            <w:rStyle w:val="Hyperlink"/>
          </w:rPr>
          <w:t>Gerenciamento do valor agregado</w:t>
        </w:r>
      </w:hyperlink>
      <w:r w:rsidR="00C57E42">
        <w:t xml:space="preserve"> </w:t>
      </w:r>
      <w:r w:rsidRPr="00C65527">
        <w:t xml:space="preserve">e de seus indicadores de prazo e custo (SPI &amp; CPI) e semáforos para indicar o progresso do projeto. </w:t>
      </w:r>
    </w:p>
    <w:p w:rsidR="00C65527" w:rsidRPr="00C65527" w:rsidRDefault="00C65527" w:rsidP="00C65527">
      <w:r w:rsidRPr="00C65527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C65527" w:rsidRPr="00C65527" w:rsidTr="002314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t>Vermelho</w:t>
            </w:r>
          </w:p>
        </w:tc>
      </w:tr>
      <w:tr w:rsidR="00C65527" w:rsidRPr="00C65527" w:rsidTr="002314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B425B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  <w:tr w:rsidR="00C65527" w:rsidRPr="00C65527" w:rsidTr="002314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B425B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</w:tbl>
    <w:p w:rsidR="00C65527" w:rsidRPr="00C65527" w:rsidRDefault="00C65527" w:rsidP="00C65527">
      <w:pPr>
        <w:rPr>
          <w:lang w:val="en-US"/>
        </w:rPr>
      </w:pPr>
      <w:r w:rsidRPr="00C65527">
        <w:rPr>
          <w:lang w:val="en-US"/>
        </w:rPr>
        <w:t> </w:t>
      </w:r>
    </w:p>
    <w:p w:rsidR="00C65527" w:rsidRPr="00C65527" w:rsidRDefault="00C65527" w:rsidP="00C65527">
      <w:r w:rsidRPr="00C65527">
        <w:t xml:space="preserve">Para isso, a linha base de tempo e custos é salva após a conclusão do planejamento. </w:t>
      </w:r>
    </w:p>
    <w:p w:rsidR="00C65527" w:rsidRPr="00C65527" w:rsidRDefault="00C65527" w:rsidP="00C65527">
      <w:r w:rsidRPr="00C65527">
        <w:t>Após isso, será feito o acompanhamento semanal entre o planejado (linha de base salva) com o realizado.</w:t>
      </w:r>
    </w:p>
    <w:p w:rsidR="00C65527" w:rsidRPr="00C65527" w:rsidRDefault="00C65527" w:rsidP="00C65527">
      <w:r w:rsidRPr="00C65527">
        <w:t xml:space="preserve">A comunicação dos indicadores será feita através do </w:t>
      </w:r>
      <w:r w:rsidRPr="00C57E42">
        <w:t>Status Report</w:t>
      </w:r>
      <w:r w:rsidRPr="00C65527">
        <w:t xml:space="preserve"> Semanal no tópico Sumário Executivo.</w:t>
      </w:r>
    </w:p>
    <w:p w:rsidR="003670F2" w:rsidRPr="00AA3C95" w:rsidRDefault="003670F2" w:rsidP="003670F2"/>
    <w:p w:rsidR="00010B45" w:rsidRPr="00AA3C95" w:rsidRDefault="00010B45" w:rsidP="00010B45">
      <w:pPr>
        <w:pStyle w:val="Heading1"/>
      </w:pPr>
      <w:bookmarkStart w:id="7" w:name="_Toc427092164"/>
      <w:r w:rsidRPr="00AA3C95">
        <w:t>Gestão de Riscos</w:t>
      </w:r>
      <w:r>
        <w:t xml:space="preserve"> e Problemas</w:t>
      </w:r>
      <w:bookmarkEnd w:id="7"/>
    </w:p>
    <w:p w:rsidR="00431E38" w:rsidRDefault="00010B45" w:rsidP="00FD653A">
      <w:pPr>
        <w:pStyle w:val="Comments"/>
      </w:pPr>
      <w:r w:rsidRPr="003670F2">
        <w:t xml:space="preserve">[Liste os riscos e estratégias associadas, considerando os itens Severidade, Probabilidade, Impacto, Ação. </w:t>
      </w:r>
    </w:p>
    <w:p w:rsidR="00010B45" w:rsidRPr="003670F2" w:rsidRDefault="00431E38" w:rsidP="00FD653A">
      <w:pPr>
        <w:pStyle w:val="Comments"/>
      </w:pPr>
      <w:r>
        <w:t>Liste os problemas considerando os itens Severidade, Urgência, Impacto, Ação.</w:t>
      </w:r>
      <w:r>
        <w:br/>
      </w:r>
      <w:r w:rsidR="00010B45" w:rsidRPr="003670F2">
        <w:t xml:space="preserve">Esta seção será criada a partir do template de </w:t>
      </w:r>
      <w:hyperlink r:id="rId25" w:tooltip="Registro dos riscos e dos problemas.xlsx" w:history="1">
        <w:r w:rsidRPr="00431E38">
          <w:rPr>
            <w:rStyle w:val="Hyperlink"/>
          </w:rPr>
          <w:t>Registro dos riscos e dos problemas.xlsx</w:t>
        </w:r>
      </w:hyperlink>
      <w:r w:rsidR="00010B45">
        <w:t>. ]</w:t>
      </w:r>
    </w:p>
    <w:p w:rsidR="00010B45" w:rsidRDefault="00010B45" w:rsidP="00010B45">
      <w:r>
        <w:t xml:space="preserve">Veja o </w:t>
      </w:r>
      <w:hyperlink r:id="rId26" w:tooltip="Registro dos riscos e dos problemas.xlsx" w:history="1">
        <w:r w:rsidR="00431E38" w:rsidRPr="00431E38">
          <w:rPr>
            <w:rStyle w:val="Hyperlink"/>
          </w:rPr>
          <w:t>Registro dos riscos e dos problemas.xlsx</w:t>
        </w:r>
      </w:hyperlink>
      <w:r w:rsidR="00431E38">
        <w:t xml:space="preserve"> em anexo</w:t>
      </w:r>
      <w:r>
        <w:t>.</w:t>
      </w:r>
    </w:p>
    <w:p w:rsidR="00E37D2C" w:rsidRDefault="009F1697" w:rsidP="009F1697">
      <w:r>
        <w:lastRenderedPageBreak/>
        <w:t xml:space="preserve">O </w:t>
      </w:r>
      <w:hyperlink r:id="rId27" w:tooltip="Registro dos riscos e dos problemas.xlsx" w:history="1">
        <w:r w:rsidRPr="00431E38">
          <w:rPr>
            <w:rStyle w:val="Hyperlink"/>
          </w:rPr>
          <w:t>Registro dos riscos e dos problemas</w:t>
        </w:r>
      </w:hyperlink>
      <w:r>
        <w:t xml:space="preserve"> contém os riscos e os problemas identificados </w:t>
      </w:r>
      <w:r w:rsidR="00E37D2C">
        <w:t xml:space="preserve">ao longo do projeto </w:t>
      </w:r>
      <w:r>
        <w:t>em uma única planilha para facilitar o seu monitoramento</w:t>
      </w:r>
      <w:r w:rsidR="00E37D2C">
        <w:t xml:space="preserve"> e a rápida resolução dos problemas.</w:t>
      </w:r>
    </w:p>
    <w:p w:rsidR="00E37D2C" w:rsidRDefault="00E37D2C" w:rsidP="009F1697">
      <w:r>
        <w:t>Ele é usado nas lições aprendidas e contribui com o aperfeiçoamento contínuo, pois:</w:t>
      </w:r>
    </w:p>
    <w:p w:rsidR="009F1697" w:rsidRDefault="006D4B07" w:rsidP="00E37D2C">
      <w:pPr>
        <w:pStyle w:val="ListParagraph"/>
        <w:numPr>
          <w:ilvl w:val="0"/>
          <w:numId w:val="5"/>
        </w:numPr>
      </w:pPr>
      <w:r>
        <w:t>Mostra</w:t>
      </w:r>
      <w:r w:rsidR="009F1697">
        <w:t xml:space="preserve"> os riscos previstos que realmente aconteceram e aqueles que não foram previstos e aconteceram</w:t>
      </w:r>
      <w:r w:rsidR="00E37D2C">
        <w:t xml:space="preserve"> e;</w:t>
      </w:r>
    </w:p>
    <w:p w:rsidR="00E37D2C" w:rsidRDefault="006D4B07" w:rsidP="00E37D2C">
      <w:pPr>
        <w:pStyle w:val="ListParagraph"/>
        <w:numPr>
          <w:ilvl w:val="0"/>
          <w:numId w:val="5"/>
        </w:numPr>
      </w:pPr>
      <w:r>
        <w:t>Como</w:t>
      </w:r>
      <w:r w:rsidR="00E37D2C">
        <w:t xml:space="preserve"> foram tratados e as soluções definitivas para evitar novos problemas em outros projetos.</w:t>
      </w:r>
    </w:p>
    <w:p w:rsidR="002169C6" w:rsidRPr="00AA3C95" w:rsidRDefault="002169C6" w:rsidP="00010B45"/>
    <w:p w:rsidR="00010B45" w:rsidRDefault="00010B45" w:rsidP="00010B45"/>
    <w:p w:rsidR="00010B45" w:rsidRPr="00AA3C95" w:rsidRDefault="00010B45" w:rsidP="00010B45">
      <w:pPr>
        <w:pStyle w:val="Heading1"/>
      </w:pPr>
      <w:bookmarkStart w:id="8" w:name="_Toc427092165"/>
      <w:r>
        <w:t>Gestão</w:t>
      </w:r>
      <w:r w:rsidRPr="00AA3C95">
        <w:t xml:space="preserve"> d</w:t>
      </w:r>
      <w:r>
        <w:t>a</w:t>
      </w:r>
      <w:r w:rsidRPr="00AA3C95">
        <w:t xml:space="preserve"> Comunicação</w:t>
      </w:r>
      <w:bookmarkEnd w:id="8"/>
    </w:p>
    <w:p w:rsidR="00010B45" w:rsidRPr="003670F2" w:rsidRDefault="00010B45" w:rsidP="00FD653A">
      <w:pPr>
        <w:pStyle w:val="Comments"/>
      </w:pPr>
      <w:r w:rsidRPr="003670F2">
        <w:t>[Defina como a comunicação de atividades críticas e / ou em progresso acontecerá durante a fase da execução do projeto. Os seguintes itens devem ser identificados: O que; Quando; Como; Para Quem</w:t>
      </w:r>
      <w:r>
        <w:t xml:space="preserve">. </w:t>
      </w:r>
      <w:r w:rsidRPr="003670F2">
        <w:t>]</w:t>
      </w:r>
    </w:p>
    <w:p w:rsidR="00010B45" w:rsidRDefault="00010B45" w:rsidP="00010B45">
      <w:r w:rsidRPr="00C65527">
        <w:t xml:space="preserve">A estratégia de comunicação está detalhada na </w:t>
      </w:r>
      <w:r w:rsidRPr="00EC784F">
        <w:t>Matriz de Comunicação</w:t>
      </w:r>
      <w:r w:rsidRPr="00C65527">
        <w:t xml:space="preserve"> </w:t>
      </w:r>
      <w:r>
        <w:t>em anexo</w:t>
      </w:r>
      <w:r w:rsidRPr="00C65527">
        <w:t>.</w:t>
      </w:r>
    </w:p>
    <w:p w:rsidR="00010B45" w:rsidRPr="00AA3C95" w:rsidRDefault="00010B45" w:rsidP="00010B45"/>
    <w:p w:rsidR="003670F2" w:rsidRPr="00AA3C95" w:rsidRDefault="003670F2" w:rsidP="003670F2"/>
    <w:p w:rsidR="003670F2" w:rsidRPr="00AA3C95" w:rsidRDefault="003670F2" w:rsidP="003670F2">
      <w:pPr>
        <w:pStyle w:val="Heading1"/>
      </w:pPr>
      <w:bookmarkStart w:id="9" w:name="_Toc383331000"/>
      <w:bookmarkStart w:id="10" w:name="_Toc427092166"/>
      <w:r w:rsidRPr="00AA3C95">
        <w:t>Gestão de mudança de Escopo</w:t>
      </w:r>
      <w:bookmarkEnd w:id="9"/>
      <w:bookmarkEnd w:id="10"/>
    </w:p>
    <w:p w:rsidR="003670F2" w:rsidRPr="003670F2" w:rsidRDefault="003670F2" w:rsidP="00FD653A">
      <w:pPr>
        <w:pStyle w:val="Comments"/>
      </w:pPr>
      <w:r w:rsidRPr="003670F2">
        <w:t>[Defina os critérios e fluxo de aprovação para as mudanças de escopo]</w:t>
      </w:r>
    </w:p>
    <w:p w:rsidR="00C65527" w:rsidRPr="00C65527" w:rsidRDefault="00C57E42" w:rsidP="00C65527">
      <w:r w:rsidRPr="00787194">
        <w:t xml:space="preserve">Toda mudança deverá ser solicitada através do </w:t>
      </w:r>
      <w:hyperlink r:id="rId28" w:history="1">
        <w:r w:rsidRPr="00244F60">
          <w:rPr>
            <w:rStyle w:val="Hyperlink"/>
          </w:rPr>
          <w:t>formulário</w:t>
        </w:r>
      </w:hyperlink>
      <w:r w:rsidRPr="00244F60">
        <w:t xml:space="preserve"> e enviada ao Gerente de Projeto por e-mail, o Gerente de Projeto fará sua avaliação, incluirá no </w:t>
      </w:r>
      <w:hyperlink r:id="rId29" w:history="1">
        <w:r w:rsidRPr="00244F60">
          <w:rPr>
            <w:rStyle w:val="Hyperlink"/>
          </w:rPr>
          <w:t>Log de Mudanças</w:t>
        </w:r>
      </w:hyperlink>
      <w:r w:rsidRPr="00244F60">
        <w:t xml:space="preserve"> e encaminhará para aprovação do patrocinador do projeto. O Log de Mudan</w:t>
      </w:r>
      <w:r w:rsidRPr="00787194">
        <w:t>ças ficará na pasta do projeto e conterá todas as solicitações com seu status atualizado, mesmo que ela seja rejeitada.</w:t>
      </w:r>
    </w:p>
    <w:p w:rsidR="003670F2" w:rsidRPr="00AA3C95" w:rsidRDefault="003670F2" w:rsidP="003670F2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3D377B"/>
    <w:sectPr w:rsidR="008843C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684" w:rsidRDefault="00654684" w:rsidP="005E1593">
      <w:r>
        <w:separator/>
      </w:r>
    </w:p>
  </w:endnote>
  <w:endnote w:type="continuationSeparator" w:id="0">
    <w:p w:rsidR="00654684" w:rsidRDefault="0065468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53A" w:rsidRDefault="00FD65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2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19"/>
      <w:gridCol w:w="5302"/>
    </w:tblGrid>
    <w:tr w:rsidR="003D30A3" w:rsidRPr="006419CA" w:rsidTr="00B24EB1">
      <w:trPr>
        <w:jc w:val="center"/>
      </w:trPr>
      <w:tc>
        <w:tcPr>
          <w:tcW w:w="3919" w:type="dxa"/>
          <w:vAlign w:val="center"/>
        </w:tcPr>
        <w:p w:rsidR="003D30A3" w:rsidRPr="006419CA" w:rsidRDefault="003D30A3" w:rsidP="00B24EB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F7231">
            <w:rPr>
              <w:noProof/>
              <w:color w:val="244061" w:themeColor="accent1" w:themeShade="80"/>
            </w:rPr>
            <w:t>Plano de gerenciamento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3D30A3" w:rsidRPr="006419CA" w:rsidRDefault="003D30A3" w:rsidP="00B24EB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D653A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D653A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24EB1" w:rsidRPr="006419CA" w:rsidTr="00B24EB1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992786841"/>
          <w:placeholder>
            <w:docPart w:val="00A3F015E44147ACA01735871E7050D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19" w:type="dxa"/>
              <w:vAlign w:val="center"/>
            </w:tcPr>
            <w:p w:rsidR="00B24EB1" w:rsidRPr="006419CA" w:rsidRDefault="00B24EB1" w:rsidP="00B24EB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1939051209"/>
          <w:placeholder>
            <w:docPart w:val="ED017E7FD5BF4F04B71E6CC9C6DDA08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B24EB1" w:rsidRPr="006419CA" w:rsidRDefault="006D4B07" w:rsidP="00B24EB1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3D30A3" w:rsidRDefault="003D30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53A" w:rsidRDefault="00FD65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684" w:rsidRDefault="00654684" w:rsidP="005E1593">
      <w:r>
        <w:separator/>
      </w:r>
    </w:p>
  </w:footnote>
  <w:footnote w:type="continuationSeparator" w:id="0">
    <w:p w:rsidR="00654684" w:rsidRDefault="0065468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53A" w:rsidRDefault="00FD65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24EB1" w:rsidRPr="00AD691F" w:rsidTr="00FD653A">
      <w:trPr>
        <w:trHeight w:val="567"/>
        <w:jc w:val="center"/>
      </w:trPr>
      <w:tc>
        <w:tcPr>
          <w:tcW w:w="6492" w:type="dxa"/>
          <w:vAlign w:val="center"/>
        </w:tcPr>
        <w:p w:rsidR="00B24EB1" w:rsidRPr="008C6D4D" w:rsidRDefault="00B24EB1" w:rsidP="00FD653A">
          <w:fldSimple w:instr=" TITLE   \* MERGEFORMAT ">
            <w:r w:rsidRPr="008C6D4D">
              <w:t>Plano de gerenciamento do projeto</w:t>
            </w:r>
          </w:fldSimple>
        </w:p>
      </w:tc>
      <w:bookmarkStart w:id="11" w:name="_GoBack"/>
      <w:bookmarkEnd w:id="11"/>
      <w:tc>
        <w:tcPr>
          <w:tcW w:w="1956" w:type="dxa"/>
          <w:vMerge w:val="restart"/>
          <w:vAlign w:val="bottom"/>
        </w:tcPr>
        <w:p w:rsidR="00B24EB1" w:rsidRPr="00AD691F" w:rsidRDefault="00FD653A" w:rsidP="00FD653A">
          <w:pPr>
            <w:pStyle w:val="Comments"/>
          </w:pPr>
          <w:r>
            <w:fldChar w:fldCharType="begin"/>
          </w:r>
          <w:r>
            <w:instrText xml:space="preserve"> HYPERLINK "https://escritoriodeprojetos.com.br/" </w:instrText>
          </w:r>
          <w:r>
            <w:fldChar w:fldCharType="separate"/>
          </w:r>
          <w:r>
            <w:object w:dxaOrig="2650" w:dyaOrig="12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pt;height:40.2pt" o:ole="">
                <v:imagedata r:id="rId1" o:title=""/>
              </v:shape>
              <o:OLEObject Type="Embed" ProgID="PBrush" ShapeID="_x0000_i1025" DrawAspect="Content" ObjectID="_1686743863" r:id="rId2"/>
            </w:object>
          </w:r>
          <w:r>
            <w:fldChar w:fldCharType="end"/>
          </w:r>
        </w:p>
      </w:tc>
    </w:tr>
    <w:tr w:rsidR="00B24EB1" w:rsidRPr="00A10908" w:rsidTr="00B24EB1">
      <w:trPr>
        <w:trHeight w:val="567"/>
        <w:jc w:val="center"/>
      </w:trPr>
      <w:tc>
        <w:tcPr>
          <w:tcW w:w="6492" w:type="dxa"/>
          <w:vAlign w:val="center"/>
        </w:tcPr>
        <w:p w:rsidR="00B24EB1" w:rsidRPr="008C6D4D" w:rsidRDefault="00DD7E1C" w:rsidP="002D679E">
          <w:pPr>
            <w:pStyle w:val="Header"/>
            <w:rPr>
              <w:sz w:val="22"/>
              <w:szCs w:val="22"/>
            </w:rPr>
          </w:pPr>
          <w:r w:rsidRPr="008C6D4D">
            <w:fldChar w:fldCharType="begin"/>
          </w:r>
          <w:r w:rsidRPr="008C6D4D">
            <w:rPr>
              <w:sz w:val="22"/>
              <w:szCs w:val="22"/>
            </w:rPr>
            <w:instrText xml:space="preserve"> SUBJECT   \* MERGEFORMAT </w:instrText>
          </w:r>
          <w:r w:rsidRPr="008C6D4D">
            <w:fldChar w:fldCharType="separate"/>
          </w:r>
          <w:r w:rsidR="00B24EB1" w:rsidRPr="008C6D4D">
            <w:rPr>
              <w:sz w:val="22"/>
              <w:szCs w:val="22"/>
            </w:rPr>
            <w:t>Nome do Projeto</w:t>
          </w:r>
          <w:r w:rsidRPr="008C6D4D">
            <w:fldChar w:fldCharType="end"/>
          </w:r>
        </w:p>
      </w:tc>
      <w:tc>
        <w:tcPr>
          <w:tcW w:w="1956" w:type="dxa"/>
          <w:vMerge/>
          <w:vAlign w:val="center"/>
        </w:tcPr>
        <w:p w:rsidR="00B24EB1" w:rsidRPr="00A10908" w:rsidRDefault="00B24EB1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53A" w:rsidRDefault="00FD65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270BB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B92902"/>
    <w:multiLevelType w:val="hybridMultilevel"/>
    <w:tmpl w:val="E0083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354CC"/>
    <w:multiLevelType w:val="hybridMultilevel"/>
    <w:tmpl w:val="DCAC3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24A6F"/>
    <w:multiLevelType w:val="hybridMultilevel"/>
    <w:tmpl w:val="769A71D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F2"/>
    <w:rsid w:val="00006BF9"/>
    <w:rsid w:val="00010B45"/>
    <w:rsid w:val="000E2853"/>
    <w:rsid w:val="00100EF9"/>
    <w:rsid w:val="001D4686"/>
    <w:rsid w:val="001D497F"/>
    <w:rsid w:val="001D79B6"/>
    <w:rsid w:val="001F3D30"/>
    <w:rsid w:val="001F47D9"/>
    <w:rsid w:val="001F7364"/>
    <w:rsid w:val="002169C6"/>
    <w:rsid w:val="00241782"/>
    <w:rsid w:val="00256DA1"/>
    <w:rsid w:val="00274187"/>
    <w:rsid w:val="002A7CC2"/>
    <w:rsid w:val="002D5FAD"/>
    <w:rsid w:val="002F04D1"/>
    <w:rsid w:val="002F7737"/>
    <w:rsid w:val="002F7F21"/>
    <w:rsid w:val="0030184F"/>
    <w:rsid w:val="00331443"/>
    <w:rsid w:val="00341B09"/>
    <w:rsid w:val="0034544C"/>
    <w:rsid w:val="003670F2"/>
    <w:rsid w:val="00384489"/>
    <w:rsid w:val="003D1BB9"/>
    <w:rsid w:val="003D30A3"/>
    <w:rsid w:val="003D377B"/>
    <w:rsid w:val="003F23DF"/>
    <w:rsid w:val="00413CC6"/>
    <w:rsid w:val="00420626"/>
    <w:rsid w:val="0042609D"/>
    <w:rsid w:val="00431E38"/>
    <w:rsid w:val="00474703"/>
    <w:rsid w:val="004B2851"/>
    <w:rsid w:val="004B2855"/>
    <w:rsid w:val="004B60F1"/>
    <w:rsid w:val="004D4507"/>
    <w:rsid w:val="00521975"/>
    <w:rsid w:val="00551871"/>
    <w:rsid w:val="0055540E"/>
    <w:rsid w:val="00580935"/>
    <w:rsid w:val="00584762"/>
    <w:rsid w:val="005E1593"/>
    <w:rsid w:val="005F487B"/>
    <w:rsid w:val="005F7231"/>
    <w:rsid w:val="00613B9C"/>
    <w:rsid w:val="006415F5"/>
    <w:rsid w:val="00654684"/>
    <w:rsid w:val="00663704"/>
    <w:rsid w:val="006D4B07"/>
    <w:rsid w:val="006E2893"/>
    <w:rsid w:val="00711BE0"/>
    <w:rsid w:val="00743E89"/>
    <w:rsid w:val="007678E2"/>
    <w:rsid w:val="00770AFA"/>
    <w:rsid w:val="007829FA"/>
    <w:rsid w:val="007A00F4"/>
    <w:rsid w:val="007A054B"/>
    <w:rsid w:val="007D6D0B"/>
    <w:rsid w:val="007F2056"/>
    <w:rsid w:val="00810414"/>
    <w:rsid w:val="00842903"/>
    <w:rsid w:val="00855A6E"/>
    <w:rsid w:val="008843C9"/>
    <w:rsid w:val="00895B21"/>
    <w:rsid w:val="00897B5E"/>
    <w:rsid w:val="008C34FB"/>
    <w:rsid w:val="008C6D4D"/>
    <w:rsid w:val="00907DCE"/>
    <w:rsid w:val="009166E2"/>
    <w:rsid w:val="0094014B"/>
    <w:rsid w:val="0095407F"/>
    <w:rsid w:val="009B60CE"/>
    <w:rsid w:val="009C5E14"/>
    <w:rsid w:val="009F1697"/>
    <w:rsid w:val="00A03BC5"/>
    <w:rsid w:val="00A53C60"/>
    <w:rsid w:val="00A55B77"/>
    <w:rsid w:val="00A64BA4"/>
    <w:rsid w:val="00A76293"/>
    <w:rsid w:val="00A823D5"/>
    <w:rsid w:val="00AD4A98"/>
    <w:rsid w:val="00AE1992"/>
    <w:rsid w:val="00B0427F"/>
    <w:rsid w:val="00B24EB1"/>
    <w:rsid w:val="00B425B7"/>
    <w:rsid w:val="00B631D7"/>
    <w:rsid w:val="00B76E82"/>
    <w:rsid w:val="00BA0F09"/>
    <w:rsid w:val="00BC2418"/>
    <w:rsid w:val="00BE159B"/>
    <w:rsid w:val="00BE4378"/>
    <w:rsid w:val="00C011DD"/>
    <w:rsid w:val="00C33BC6"/>
    <w:rsid w:val="00C3518A"/>
    <w:rsid w:val="00C51964"/>
    <w:rsid w:val="00C52528"/>
    <w:rsid w:val="00C57E42"/>
    <w:rsid w:val="00C65527"/>
    <w:rsid w:val="00C71E5E"/>
    <w:rsid w:val="00CB2BEA"/>
    <w:rsid w:val="00D576D7"/>
    <w:rsid w:val="00DA0626"/>
    <w:rsid w:val="00DD7E1C"/>
    <w:rsid w:val="00DF45BF"/>
    <w:rsid w:val="00E00CD4"/>
    <w:rsid w:val="00E00E40"/>
    <w:rsid w:val="00E2754E"/>
    <w:rsid w:val="00E34C15"/>
    <w:rsid w:val="00E37D2C"/>
    <w:rsid w:val="00E426F3"/>
    <w:rsid w:val="00E97AB8"/>
    <w:rsid w:val="00EA1EC7"/>
    <w:rsid w:val="00F2029A"/>
    <w:rsid w:val="00F65617"/>
    <w:rsid w:val="00FA3B69"/>
    <w:rsid w:val="00FB5A09"/>
    <w:rsid w:val="00FD653A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383F80-8198-466A-9B58-A98C9210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4D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76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76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76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76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76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76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76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01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18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B69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84762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762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7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76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76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76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76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584762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B24EB1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6D4D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C6D4D"/>
    <w:pPr>
      <w:spacing w:after="100"/>
      <w:ind w:left="220"/>
    </w:pPr>
  </w:style>
  <w:style w:type="paragraph" w:customStyle="1" w:styleId="Verses">
    <w:name w:val="Versões"/>
    <w:link w:val="VersesChar"/>
    <w:qFormat/>
    <w:rsid w:val="008C6D4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8C6D4D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FD653A"/>
    <w:pPr>
      <w:jc w:val="both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D653A"/>
    <w:rPr>
      <w:rFonts w:eastAsia="Times" w:cs="Times New Roman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A53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critoriodeprojetos.com.br/eap" TargetMode="External"/><Relationship Id="rId18" Type="http://schemas.openxmlformats.org/officeDocument/2006/relationships/hyperlink" Target="https://escritoriodeprojetos.com.br/component/jdownloads/send/8-modelos/132-dicionario-da-eap" TargetMode="External"/><Relationship Id="rId26" Type="http://schemas.openxmlformats.org/officeDocument/2006/relationships/hyperlink" Target="https://escritoriodeprojetos.com.br/component/jdownloads/send/8-modelos/741-registro-dos-riscos-e-dos-problemas" TargetMode="External"/><Relationship Id="rId21" Type="http://schemas.openxmlformats.org/officeDocument/2006/relationships/hyperlink" Target="https://escritoriodeprojetos.com.br/registro-das-partes-interessadas" TargetMode="Externa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component/jdownloads/send/8-modelos/19-declaracao-do-escopo-do-projeto" TargetMode="External"/><Relationship Id="rId17" Type="http://schemas.openxmlformats.org/officeDocument/2006/relationships/hyperlink" Target="https://escritoriodeprojetos.com.br/restricoes-de-um-projeto" TargetMode="External"/><Relationship Id="rId25" Type="http://schemas.openxmlformats.org/officeDocument/2006/relationships/hyperlink" Target="https://escritoriodeprojetos.com.br/component/jdownloads/send/8-modelos/741-registro-dos-riscos-e-dos-problemas" TargetMode="External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premissas-de-um-projeto" TargetMode="External"/><Relationship Id="rId20" Type="http://schemas.openxmlformats.org/officeDocument/2006/relationships/hyperlink" Target="https://escritoriodeprojetos.com.br/dicionario-da-eap" TargetMode="External"/><Relationship Id="rId29" Type="http://schemas.openxmlformats.org/officeDocument/2006/relationships/hyperlink" Target="https://escritoriodeprojetos.com.br/component/jdownloads/send/8-modelos/34-registro-das-solicitacoes-de-mudanc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linha-de-base-do-escopo" TargetMode="External"/><Relationship Id="rId24" Type="http://schemas.openxmlformats.org/officeDocument/2006/relationships/hyperlink" Target="https://escritoriodeprojetos.com.br/gerenciamento-do-valor-agregado" TargetMode="External"/><Relationship Id="rId32" Type="http://schemas.openxmlformats.org/officeDocument/2006/relationships/footer" Target="footer1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component/jdownloads/send/8-modelos/19-declaracao-do-escopo-do-projeto" TargetMode="External"/><Relationship Id="rId23" Type="http://schemas.openxmlformats.org/officeDocument/2006/relationships/hyperlink" Target="https://escritoriodeprojetos.com.br/planejamento" TargetMode="External"/><Relationship Id="rId28" Type="http://schemas.openxmlformats.org/officeDocument/2006/relationships/hyperlink" Target="https://escritoriodeprojetos.com.br/component/jdownloads/send/8-modelos/24-solicitacao-de-mudanc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scritoriodeprojetos.com.br/templates-de-plano-de-gerenciamento-de-projetos" TargetMode="External"/><Relationship Id="rId19" Type="http://schemas.openxmlformats.org/officeDocument/2006/relationships/hyperlink" Target="https://escritoriodeprojetos.com.br/registro-das-partes-interessadas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metodologia-pmo" TargetMode="External"/><Relationship Id="rId14" Type="http://schemas.openxmlformats.org/officeDocument/2006/relationships/hyperlink" Target="https://escritoriodeprojetos.com.br/dicionario-da-eap" TargetMode="External"/><Relationship Id="rId22" Type="http://schemas.openxmlformats.org/officeDocument/2006/relationships/hyperlink" Target="https://escritoriodeprojetos.com.br/dicionario-da-eap" TargetMode="External"/><Relationship Id="rId27" Type="http://schemas.openxmlformats.org/officeDocument/2006/relationships/hyperlink" Target="https://escritoriodeprojetos.com.br/component/jdownloads/send/8-modelos/741-registro-dos-riscos-e-dos-problemas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hyperlink" Target="https://escritoriodeprojetos.com.br/plano-de-gerenciamento-do-projeto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A3F015E44147ACA01735871E705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71BC3-3E26-4734-A510-A92A64C023EA}"/>
      </w:docPartPr>
      <w:docPartBody>
        <w:p w:rsidR="00423953" w:rsidRDefault="00801D12">
          <w:r w:rsidRPr="00522D0E">
            <w:rPr>
              <w:rStyle w:val="PlaceholderText"/>
            </w:rPr>
            <w:t>[Company]</w:t>
          </w:r>
        </w:p>
      </w:docPartBody>
    </w:docPart>
    <w:docPart>
      <w:docPartPr>
        <w:name w:val="ED017E7FD5BF4F04B71E6CC9C6DDA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C5503-28DB-432F-88B5-73670F7A443A}"/>
      </w:docPartPr>
      <w:docPartBody>
        <w:p w:rsidR="00966BE7" w:rsidRDefault="00B00560">
          <w:r w:rsidRPr="00CB1E2B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12"/>
    <w:rsid w:val="000A403D"/>
    <w:rsid w:val="001E2A09"/>
    <w:rsid w:val="002E2505"/>
    <w:rsid w:val="00423953"/>
    <w:rsid w:val="005136B5"/>
    <w:rsid w:val="005B275A"/>
    <w:rsid w:val="006F4B20"/>
    <w:rsid w:val="007439C8"/>
    <w:rsid w:val="007D10A3"/>
    <w:rsid w:val="00801D12"/>
    <w:rsid w:val="00966BE7"/>
    <w:rsid w:val="00B00560"/>
    <w:rsid w:val="00D05449"/>
    <w:rsid w:val="00D751DA"/>
    <w:rsid w:val="00E5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1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05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22F1C-D323-4DFA-8416-97451B22E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1286</TotalTime>
  <Pages>3</Pages>
  <Words>1296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 projeto</vt:lpstr>
    </vt:vector>
  </TitlesOfParts>
  <Company>PMO Escritório de Projetos</Company>
  <LinksUpToDate>false</LinksUpToDate>
  <CharactersWithSpaces>8282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projeto</dc:title>
  <dc:subject>Nome do Projeto</dc:subject>
  <dc:creator>eduardo@escritoriodeprojetos.com.br</dc:creator>
  <cp:keywords>Template Gerenciamento de Projetos</cp:keywords>
  <dc:description>http://escritoriodeprojetos.com.br</dc:description>
  <cp:lastModifiedBy>Eduardo Montes</cp:lastModifiedBy>
  <cp:revision>59</cp:revision>
  <dcterms:created xsi:type="dcterms:W3CDTF">2011-07-14T01:57:00Z</dcterms:created>
  <dcterms:modified xsi:type="dcterms:W3CDTF">2021-07-02T18:11:00Z</dcterms:modified>
</cp:coreProperties>
</file>